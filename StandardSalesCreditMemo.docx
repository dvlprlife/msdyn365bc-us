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000000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F7F88BC7-370F-4307-AA6E-002DD33AAC3D}"/>
                <w:text/>
              </w:sdtPr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F7F88BC7-370F-4307-AA6E-002DD33AAC3D}"/>
                <w:text/>
              </w:sdtPr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F7F88BC7-370F-4307-AA6E-002DD33AAC3D}"/>
        <w:text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F7F88BC7-370F-4307-AA6E-002DD33AAC3D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F7F88BC7-370F-4307-AA6E-002DD33AAC3D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F7F88BC7-370F-4307-AA6E-002DD33AAC3D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F7F88BC7-370F-4307-AA6E-002DD33AAC3D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F7F88BC7-370F-4307-AA6E-002DD33AAC3D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F7F88BC7-370F-4307-AA6E-002DD33AAC3D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F7F88BC7-370F-4307-AA6E-002DD33AAC3D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F7F88BC7-370F-4307-AA6E-002DD33AAC3D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5278FB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F7F88BC7-370F-4307-AA6E-002DD33AAC3D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5278FB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F7F88BC7-370F-4307-AA6E-002DD33AAC3D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5278FB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F7F88BC7-370F-4307-AA6E-002DD33AAC3D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5278FB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F7F88BC7-370F-4307-AA6E-002DD33AAC3D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5278FB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F7F88BC7-370F-4307-AA6E-002DD33AAC3D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5278FB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F7F88BC7-370F-4307-AA6E-002DD33AAC3D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5278FB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F7F88BC7-370F-4307-AA6E-002DD33AAC3D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5278FB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278FB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F7F88BC7-370F-4307-AA6E-002DD33AAC3D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F7F88BC7-370F-4307-AA6E-002DD33AAC3D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5278FB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278FB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F7F88BC7-370F-4307-AA6E-002DD33AAC3D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F7F88BC7-370F-4307-AA6E-002DD33AAC3D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F7F88BC7-370F-4307-AA6E-002DD33AAC3D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F7F88BC7-370F-4307-AA6E-002DD33AAC3D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C8D" w:rsidP="0032200D" w:rsidRDefault="002D3C8D" w14:paraId="57AB2F37" w14:textId="02542222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D75F0" w:rsidP="00E40C63" w:rsidRDefault="009D75F0" w14:paraId="499428AD" w14:textId="77777777">
      <w:pPr>
        <w:spacing w:after="0"/>
      </w:pPr>
      <w:r>
        <w:separator/>
      </w:r>
    </w:p>
  </w:endnote>
  <w:endnote w:type="continuationSeparator" w:id="0">
    <w:p w:rsidR="009D75F0" w:rsidP="00E40C63" w:rsidRDefault="009D75F0" w14:paraId="3857294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000000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F7F88BC7-370F-4307-AA6E-002DD33AAC3D}"/>
              <w:text/>
            </w:sdtPr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F7F88BC7-370F-4307-AA6E-002DD33AAC3D}"/>
              <w:text/>
            </w:sdtPr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D75F0" w:rsidP="00E40C63" w:rsidRDefault="009D75F0" w14:paraId="58C0B451" w14:textId="77777777">
      <w:pPr>
        <w:spacing w:after="0"/>
      </w:pPr>
      <w:r>
        <w:separator/>
      </w:r>
    </w:p>
  </w:footnote>
  <w:footnote w:type="continuationSeparator" w:id="0">
    <w:p w:rsidR="009D75F0" w:rsidP="00E40C63" w:rsidRDefault="009D75F0" w14:paraId="6B1226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000000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00000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00000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fldSimple w:instr=" NUMPAGES  \* Arabic  \* MERGEFORMAT ">
            <w:r w:rsidR="00FF7C0C">
              <w:rPr>
                <w:noProof/>
              </w:rPr>
              <w:t>2</w:t>
            </w:r>
          </w:fldSimple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000000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F7F88BC7-370F-4307-AA6E-002DD33AAC3D}"/>
              <w:text/>
            </w:sdtPr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00000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00000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fldSimple w:instr=" NUMPAGES  \* Arabic  \* MERGEFORMAT ">
            <w:r w:rsidR="002D3C8D">
              <w:rPr>
                <w:noProof/>
              </w:rPr>
              <w:t>1</w:t>
            </w:r>
          </w:fldSimple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F7F88BC7-370F-4307-AA6E-002DD33AAC3D}"/>
            <w:picture/>
          </w:sdtPr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3C3A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219A2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278FB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16F82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D75F0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76AA1"/>
    <w:rsid w:val="00CA6394"/>
    <w:rsid w:val="00CB70AD"/>
    <w:rsid w:val="00CD1B92"/>
    <w:rsid w:val="00CE0274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16962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7f31c9cd36542c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181188"/>
    <w:rsid w:val="00305D63"/>
    <w:rsid w:val="0036235E"/>
    <w:rsid w:val="0036254D"/>
    <w:rsid w:val="00446A13"/>
    <w:rsid w:val="005136F4"/>
    <w:rsid w:val="00643A7B"/>
    <w:rsid w:val="007D3ACA"/>
    <w:rsid w:val="008E0D2D"/>
    <w:rsid w:val="00945954"/>
    <w:rsid w:val="00D70EA4"/>
    <w:rsid w:val="00D72F64"/>
    <w:rsid w:val="00E0542C"/>
    <w:rsid w:val="00EB7B3A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2022-06-20T12:17:00Z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